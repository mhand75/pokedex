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0170" w14:textId="5C5F9B42" w:rsidR="00527C8C" w:rsidRDefault="006E46F6" w:rsidP="006E46F6">
      <w:pPr>
        <w:jc w:val="center"/>
      </w:pPr>
      <w:r>
        <w:rPr>
          <w:noProof/>
        </w:rPr>
        <w:drawing>
          <wp:inline distT="0" distB="0" distL="0" distR="0" wp14:anchorId="77937FC8" wp14:editId="3FFCEF7A">
            <wp:extent cx="2857500" cy="2181225"/>
            <wp:effectExtent l="0" t="0" r="0" b="9525"/>
            <wp:docPr id="3" name="Picture 3" descr="Image result for poke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d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253E" w14:textId="17A59571" w:rsidR="006E46F6" w:rsidRDefault="006E46F6" w:rsidP="006E46F6">
      <w:pPr>
        <w:jc w:val="center"/>
      </w:pPr>
    </w:p>
    <w:p w14:paraId="4662C254" w14:textId="3920B988" w:rsidR="006E46F6" w:rsidRDefault="006E46F6" w:rsidP="006E46F6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ASI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Pokedex</w:t>
      </w:r>
      <w:proofErr w:type="spellEnd"/>
      <w:r>
        <w:rPr>
          <w:rFonts w:asciiTheme="minorHAnsi" w:hAnsiTheme="minorHAnsi" w:cstheme="minorHAnsi"/>
          <w:b/>
          <w:sz w:val="36"/>
          <w:szCs w:val="36"/>
        </w:rPr>
        <w:t xml:space="preserve"> Coding Exercise</w:t>
      </w:r>
    </w:p>
    <w:p w14:paraId="377A6A2D" w14:textId="6E481D08" w:rsidR="006E46F6" w:rsidRDefault="006E46F6" w:rsidP="006E46F6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5F8EB031" w14:textId="43A9723E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a coding exercise we would like you to create a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pokedex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web app using the template provided to display a list of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allow the user to select a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from the list and display information about it to the user.</w:t>
      </w:r>
    </w:p>
    <w:p w14:paraId="569099FA" w14:textId="046FE36A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</w:p>
    <w:p w14:paraId="537419F2" w14:textId="55A17C45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Along with this technical specification document you should have been provided a template application called </w:t>
      </w:r>
      <w:proofErr w:type="spellStart"/>
      <w:r>
        <w:rPr>
          <w:rFonts w:asciiTheme="minorHAnsi" w:hAnsiTheme="minorHAnsi" w:cstheme="minorHAnsi"/>
          <w:sz w:val="24"/>
          <w:szCs w:val="24"/>
        </w:rPr>
        <w:t>ngASI</w:t>
      </w:r>
      <w:proofErr w:type="spellEnd"/>
      <w:r>
        <w:rPr>
          <w:rFonts w:asciiTheme="minorHAnsi" w:hAnsiTheme="minorHAnsi" w:cstheme="minorHAnsi"/>
          <w:sz w:val="24"/>
          <w:szCs w:val="24"/>
        </w:rPr>
        <w:t>.  In this template should be all the angular files needed to run ng-serve on your development console and run the application.  The README.txt file should explain any libraries that need to be installed using NPM.</w:t>
      </w:r>
    </w:p>
    <w:p w14:paraId="2F29430D" w14:textId="5CFE1759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</w:p>
    <w:p w14:paraId="1AD29211" w14:textId="3597348F" w:rsidR="006E46F6" w:rsidRDefault="006E46F6" w:rsidP="006E46F6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Design Implementation</w:t>
      </w:r>
    </w:p>
    <w:p w14:paraId="04C828B8" w14:textId="0DCEDB5C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</w:p>
    <w:p w14:paraId="53C21AF5" w14:textId="5A47379C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this exercise we would like to see the following:</w:t>
      </w:r>
    </w:p>
    <w:p w14:paraId="792D31FC" w14:textId="55E39A57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</w:p>
    <w:p w14:paraId="17A4D6F2" w14:textId="685097F5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Pokedex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Dashboard:</w:t>
      </w:r>
    </w:p>
    <w:p w14:paraId="76E27522" w14:textId="68B47F1A" w:rsidR="006E46F6" w:rsidRDefault="006E46F6" w:rsidP="006E46F6">
      <w:pPr>
        <w:rPr>
          <w:rFonts w:asciiTheme="minorHAnsi" w:hAnsiTheme="minorHAnsi" w:cstheme="minorHAnsi"/>
          <w:sz w:val="24"/>
          <w:szCs w:val="24"/>
        </w:rPr>
      </w:pPr>
    </w:p>
    <w:p w14:paraId="6F7CFC0F" w14:textId="723DDCEA" w:rsidR="006E46F6" w:rsidRDefault="006E46F6" w:rsidP="006E46F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table or data grid (Get as fancy as you want)</w:t>
      </w:r>
    </w:p>
    <w:p w14:paraId="4A50E648" w14:textId="3C0357B2" w:rsidR="006E46F6" w:rsidRDefault="006E46F6" w:rsidP="006E46F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Should list the following columns</w:t>
      </w:r>
    </w:p>
    <w:p w14:paraId="6748191C" w14:textId="6CB29468" w:rsidR="006E46F6" w:rsidRDefault="006E46F6" w:rsidP="006E46F6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</w:t>
      </w:r>
    </w:p>
    <w:p w14:paraId="19F456B0" w14:textId="10FDAACA" w:rsidR="006E46F6" w:rsidRDefault="006E46F6" w:rsidP="006E46F6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</w:t>
      </w:r>
    </w:p>
    <w:p w14:paraId="6E8DCDF6" w14:textId="07FE5CCA" w:rsidR="006E46F6" w:rsidRDefault="006E46F6" w:rsidP="006E46F6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Type</w:t>
      </w:r>
    </w:p>
    <w:p w14:paraId="443A73C5" w14:textId="2A62EC64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selection mechanism to choose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</w:p>
    <w:p w14:paraId="2415467D" w14:textId="4F447D18" w:rsidR="006E46F6" w:rsidRDefault="006E46F6" w:rsidP="006E46F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Bonus Points: These columns can be filterable</w:t>
      </w:r>
    </w:p>
    <w:p w14:paraId="117FD4D1" w14:textId="4155BC4E" w:rsidR="008563E9" w:rsidRDefault="008563E9" w:rsidP="006E46F6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 can be found in app/data/pokemon.ts</w:t>
      </w:r>
      <w:bookmarkStart w:id="0" w:name="_GoBack"/>
      <w:bookmarkEnd w:id="0"/>
    </w:p>
    <w:p w14:paraId="010A2957" w14:textId="77777777" w:rsidR="006E46F6" w:rsidRDefault="006E46F6" w:rsidP="006E46F6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</w:p>
    <w:p w14:paraId="61EF6F10" w14:textId="3984A370" w:rsidR="006E46F6" w:rsidRDefault="006E46F6" w:rsidP="006E46F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ED4C00C" w14:textId="77777777" w:rsidR="00C11C54" w:rsidRDefault="00C11C54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14:paraId="53FAB702" w14:textId="77777777" w:rsidR="00C11C54" w:rsidRDefault="00C11C54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14:paraId="74B00747" w14:textId="77777777" w:rsidR="00C11C54" w:rsidRDefault="00C11C54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14:paraId="3D28AEC0" w14:textId="77777777" w:rsidR="00C11C54" w:rsidRDefault="00C11C54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14:paraId="307EC55F" w14:textId="201412F9" w:rsidR="006E46F6" w:rsidRDefault="006E46F6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Details:</w:t>
      </w:r>
    </w:p>
    <w:p w14:paraId="26AC6BE7" w14:textId="30138B33" w:rsidR="006E46F6" w:rsidRDefault="006E46F6" w:rsidP="006E46F6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14:paraId="78CFF951" w14:textId="1BAE2842" w:rsidR="00C11C54" w:rsidRDefault="00C11C54" w:rsidP="00C11C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Upon selection from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pokedex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dashboard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details page should list the following </w:t>
      </w: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details:</w:t>
      </w:r>
    </w:p>
    <w:p w14:paraId="034B1EB5" w14:textId="7F92DA44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Pokemon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Picture (These can be found in the /assets/</w:t>
      </w:r>
      <w:proofErr w:type="spellStart"/>
      <w:r>
        <w:rPr>
          <w:rFonts w:asciiTheme="minorHAnsi" w:hAnsiTheme="minorHAnsi" w:cstheme="minorHAnsi"/>
          <w:sz w:val="24"/>
          <w:szCs w:val="24"/>
        </w:rPr>
        <w:t>img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folder)</w:t>
      </w:r>
    </w:p>
    <w:p w14:paraId="3FCC6F45" w14:textId="37AC2582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</w:t>
      </w:r>
    </w:p>
    <w:p w14:paraId="6227B787" w14:textId="04B21AE6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</w:t>
      </w:r>
    </w:p>
    <w:p w14:paraId="3FBE91F1" w14:textId="44768742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Type</w:t>
      </w:r>
    </w:p>
    <w:p w14:paraId="122FC752" w14:textId="3FBBE93E" w:rsidR="00C11C54" w:rsidRDefault="00C11C54" w:rsidP="00C11C5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Description</w:t>
      </w:r>
    </w:p>
    <w:p w14:paraId="26EFD162" w14:textId="478EB0D1" w:rsidR="00C11C54" w:rsidRDefault="00C11C54" w:rsidP="00C11C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Bonus Points: make this as fancy as you want, maybe show off some CSS and html capabilities but is not a requirement.</w:t>
      </w:r>
    </w:p>
    <w:p w14:paraId="48221924" w14:textId="2C26728F" w:rsidR="00C11C54" w:rsidRDefault="00C11C54" w:rsidP="00C11C54">
      <w:pPr>
        <w:rPr>
          <w:rFonts w:asciiTheme="minorHAnsi" w:hAnsiTheme="minorHAnsi" w:cstheme="minorHAnsi"/>
          <w:sz w:val="24"/>
          <w:szCs w:val="24"/>
        </w:rPr>
      </w:pPr>
    </w:p>
    <w:p w14:paraId="5A05A6B3" w14:textId="77777777" w:rsidR="00C11C54" w:rsidRPr="00C11C54" w:rsidRDefault="00C11C54" w:rsidP="00C11C54">
      <w:pPr>
        <w:rPr>
          <w:rFonts w:asciiTheme="minorHAnsi" w:hAnsiTheme="minorHAnsi" w:cstheme="minorHAnsi"/>
          <w:sz w:val="24"/>
          <w:szCs w:val="24"/>
        </w:rPr>
      </w:pPr>
    </w:p>
    <w:sectPr w:rsidR="00C11C54" w:rsidRPr="00C11C54" w:rsidSect="00ED483B">
      <w:headerReference w:type="default" r:id="rId8"/>
      <w:footerReference w:type="default" r:id="rId9"/>
      <w:pgSz w:w="12240" w:h="15840"/>
      <w:pgMar w:top="1080" w:right="720" w:bottom="180" w:left="720" w:header="27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EEE8B" w14:textId="77777777" w:rsidR="00ED739F" w:rsidRDefault="00ED739F">
      <w:r>
        <w:separator/>
      </w:r>
    </w:p>
  </w:endnote>
  <w:endnote w:type="continuationSeparator" w:id="0">
    <w:p w14:paraId="17EB4B59" w14:textId="77777777" w:rsidR="00ED739F" w:rsidRDefault="00ED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C576" w14:textId="77777777" w:rsidR="00ED483B" w:rsidRPr="00ED483B" w:rsidRDefault="00ED483B" w:rsidP="00ED483B">
    <w:pPr>
      <w:widowControl w:val="0"/>
      <w:tabs>
        <w:tab w:val="left" w:pos="720"/>
        <w:tab w:val="left" w:pos="2520"/>
        <w:tab w:val="left" w:pos="4680"/>
      </w:tabs>
      <w:spacing w:line="240" w:lineRule="exact"/>
      <w:rPr>
        <w:rFonts w:ascii="Arial" w:hAnsi="Arial" w:cs="Arial"/>
        <w:color w:val="auto"/>
        <w:spacing w:val="4"/>
        <w:sz w:val="16"/>
        <w:szCs w:val="18"/>
        <w:lang w:val="en"/>
      </w:rPr>
    </w:pPr>
    <w:r w:rsidRPr="00DF707B">
      <w:rPr>
        <w:rFonts w:ascii="Arial" w:hAnsi="Arial" w:cs="Arial"/>
        <w:spacing w:val="4"/>
        <w:sz w:val="16"/>
        <w:szCs w:val="18"/>
        <w:lang w:val="en"/>
      </w:rPr>
      <w:t>Release Date:</w:t>
    </w:r>
    <w:r>
      <w:rPr>
        <w:rFonts w:ascii="Arial" w:hAnsi="Arial" w:cs="Arial"/>
        <w:spacing w:val="4"/>
        <w:sz w:val="16"/>
        <w:szCs w:val="18"/>
        <w:lang w:val="en"/>
      </w:rPr>
      <w:t xml:space="preserve"> </w:t>
    </w:r>
    <w:r w:rsidRPr="00ED483B">
      <w:rPr>
        <w:rFonts w:ascii="Arial" w:hAnsi="Arial" w:cs="Arial"/>
        <w:color w:val="auto"/>
        <w:spacing w:val="4"/>
        <w:sz w:val="16"/>
        <w:szCs w:val="18"/>
        <w:lang w:val="en"/>
      </w:rPr>
      <w:t>February 2009</w:t>
    </w:r>
    <w:r w:rsidRPr="00ED483B">
      <w:rPr>
        <w:rFonts w:ascii="Arial" w:hAnsi="Arial" w:cs="Arial"/>
        <w:color w:val="auto"/>
        <w:spacing w:val="4"/>
        <w:sz w:val="16"/>
        <w:szCs w:val="18"/>
        <w:lang w:val="en"/>
      </w:rPr>
      <w:tab/>
    </w:r>
    <w:r w:rsidRPr="00ED483B">
      <w:rPr>
        <w:rFonts w:ascii="Arial" w:hAnsi="Arial" w:cs="Arial"/>
        <w:color w:val="auto"/>
        <w:spacing w:val="4"/>
        <w:sz w:val="16"/>
        <w:szCs w:val="18"/>
        <w:lang w:val="en"/>
      </w:rPr>
      <w:tab/>
      <w:t xml:space="preserve">Office: 904.402.8673 </w:t>
    </w:r>
    <w:r w:rsidRPr="00ED483B">
      <w:rPr>
        <w:rFonts w:ascii="Arial" w:hAnsi="Arial" w:cs="Arial"/>
        <w:color w:val="auto"/>
        <w:sz w:val="16"/>
        <w:szCs w:val="18"/>
        <w:lang w:val="en"/>
      </w:rPr>
      <w:t>Fax: 904.621.9266</w:t>
    </w:r>
    <w:r w:rsidRPr="00ED483B">
      <w:rPr>
        <w:rFonts w:ascii="Arial" w:hAnsi="Arial" w:cs="Arial"/>
        <w:color w:val="auto"/>
        <w:sz w:val="16"/>
        <w:szCs w:val="18"/>
        <w:lang w:val="en"/>
      </w:rPr>
      <w:tab/>
      <w:t xml:space="preserve">  </w:t>
    </w:r>
  </w:p>
  <w:p w14:paraId="75620F97" w14:textId="77777777" w:rsidR="00ED483B" w:rsidRPr="00DF707B" w:rsidRDefault="00ED483B" w:rsidP="00ED483B">
    <w:pPr>
      <w:widowControl w:val="0"/>
      <w:tabs>
        <w:tab w:val="left" w:pos="720"/>
        <w:tab w:val="left" w:pos="2520"/>
        <w:tab w:val="left" w:pos="3600"/>
        <w:tab w:val="left" w:pos="4680"/>
      </w:tabs>
      <w:spacing w:line="240" w:lineRule="exact"/>
      <w:ind w:left="4320" w:hanging="4320"/>
      <w:rPr>
        <w:rFonts w:ascii="Arial" w:hAnsi="Arial" w:cs="Arial"/>
        <w:sz w:val="16"/>
        <w:szCs w:val="18"/>
        <w:lang w:val="en"/>
      </w:rPr>
    </w:pPr>
    <w:r w:rsidRPr="00ED483B">
      <w:rPr>
        <w:rFonts w:ascii="Arial" w:hAnsi="Arial" w:cs="Arial"/>
        <w:color w:val="auto"/>
        <w:sz w:val="16"/>
        <w:szCs w:val="18"/>
        <w:lang w:val="en"/>
      </w:rPr>
      <w:t>Revision Date: October 2017, Rev #7</w:t>
    </w:r>
    <w:r w:rsidRPr="00DF707B">
      <w:rPr>
        <w:rFonts w:ascii="Arial" w:hAnsi="Arial" w:cs="Arial"/>
        <w:sz w:val="16"/>
        <w:szCs w:val="18"/>
        <w:lang w:val="en"/>
      </w:rPr>
      <w:tab/>
    </w:r>
    <w:r>
      <w:rPr>
        <w:rFonts w:ascii="Arial" w:hAnsi="Arial" w:cs="Arial"/>
        <w:sz w:val="16"/>
        <w:szCs w:val="18"/>
        <w:lang w:val="en"/>
      </w:rPr>
      <w:tab/>
    </w:r>
    <w:r>
      <w:rPr>
        <w:rFonts w:ascii="Arial" w:hAnsi="Arial" w:cs="Arial"/>
        <w:sz w:val="16"/>
        <w:szCs w:val="18"/>
        <w:lang w:val="en"/>
      </w:rPr>
      <w:tab/>
    </w:r>
    <w:r w:rsidRPr="00DF707B">
      <w:rPr>
        <w:rFonts w:ascii="Arial" w:hAnsi="Arial" w:cs="Arial"/>
        <w:spacing w:val="4"/>
        <w:sz w:val="16"/>
        <w:szCs w:val="18"/>
        <w:lang w:val="en"/>
      </w:rPr>
      <w:t>330 Crossing Boulevard, Suite 300, Orange Park, FL 32073</w:t>
    </w:r>
  </w:p>
  <w:p w14:paraId="4DFCF7E2" w14:textId="77777777" w:rsidR="004B6556" w:rsidRPr="00ED483B" w:rsidRDefault="00ED483B" w:rsidP="00ED483B">
    <w:pPr>
      <w:widowControl w:val="0"/>
      <w:tabs>
        <w:tab w:val="left" w:pos="720"/>
        <w:tab w:val="left" w:pos="2520"/>
        <w:tab w:val="left" w:pos="3600"/>
        <w:tab w:val="left" w:pos="4680"/>
        <w:tab w:val="left" w:pos="5040"/>
      </w:tabs>
      <w:spacing w:line="240" w:lineRule="exact"/>
      <w:ind w:left="4320" w:hanging="4320"/>
      <w:rPr>
        <w:rFonts w:ascii="Arial" w:hAnsi="Arial" w:cs="Arial"/>
        <w:sz w:val="16"/>
        <w:szCs w:val="16"/>
      </w:rPr>
    </w:pPr>
    <w:r w:rsidRPr="00DF707B">
      <w:rPr>
        <w:rFonts w:ascii="Arial" w:hAnsi="Arial" w:cs="Arial"/>
        <w:sz w:val="16"/>
        <w:szCs w:val="18"/>
        <w:lang w:val="en"/>
      </w:rPr>
      <w:tab/>
    </w:r>
    <w:r w:rsidRPr="00DF707B">
      <w:rPr>
        <w:rFonts w:ascii="Arial" w:hAnsi="Arial" w:cs="Arial"/>
        <w:sz w:val="16"/>
        <w:szCs w:val="18"/>
        <w:lang w:val="en"/>
      </w:rPr>
      <w:tab/>
    </w:r>
    <w:r w:rsidRPr="00DF707B">
      <w:rPr>
        <w:rFonts w:ascii="Arial" w:hAnsi="Arial" w:cs="Arial"/>
        <w:sz w:val="16"/>
        <w:szCs w:val="18"/>
        <w:lang w:val="en"/>
      </w:rPr>
      <w:tab/>
    </w:r>
    <w:r>
      <w:rPr>
        <w:rFonts w:ascii="Arial" w:hAnsi="Arial" w:cs="Arial"/>
        <w:sz w:val="16"/>
        <w:szCs w:val="18"/>
        <w:lang w:val="en"/>
      </w:rPr>
      <w:tab/>
    </w:r>
    <w:r>
      <w:rPr>
        <w:rFonts w:ascii="Arial" w:hAnsi="Arial" w:cs="Arial"/>
        <w:sz w:val="16"/>
        <w:szCs w:val="18"/>
        <w:lang w:val="en"/>
      </w:rPr>
      <w:tab/>
    </w:r>
    <w:r w:rsidRPr="00DF707B">
      <w:rPr>
        <w:rFonts w:ascii="Arial" w:hAnsi="Arial" w:cs="Arial"/>
        <w:b/>
        <w:bCs/>
        <w:color w:val="244061"/>
        <w:sz w:val="16"/>
        <w:szCs w:val="16"/>
        <w:lang w:val="en"/>
      </w:rPr>
      <w:t>www.androsysinc.com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312A" w14:textId="77777777" w:rsidR="00ED739F" w:rsidRDefault="00ED739F">
      <w:r>
        <w:separator/>
      </w:r>
    </w:p>
  </w:footnote>
  <w:footnote w:type="continuationSeparator" w:id="0">
    <w:p w14:paraId="330FCDD3" w14:textId="77777777" w:rsidR="00ED739F" w:rsidRDefault="00ED7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4D051" w14:textId="1A25A2FB" w:rsidR="00E65F25" w:rsidRDefault="00DC68CD" w:rsidP="008F1A7A">
    <w:pPr>
      <w:pStyle w:val="Header"/>
      <w:jc w:val="center"/>
    </w:pPr>
    <w:r>
      <w:rPr>
        <w:noProof/>
      </w:rPr>
      <w:drawing>
        <wp:inline distT="0" distB="0" distL="0" distR="0" wp14:anchorId="6657F5B1" wp14:editId="425CFA04">
          <wp:extent cx="2560320" cy="712201"/>
          <wp:effectExtent l="0" t="0" r="0" b="0"/>
          <wp:docPr id="1" name="Picture 1" descr="ASI Logo 12-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SI Logo 12-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7122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78A40B" w14:textId="6BDF90ED" w:rsidR="00527C8C" w:rsidRPr="00F84B70" w:rsidRDefault="006E46F6" w:rsidP="00527C8C">
    <w:pPr>
      <w:rPr>
        <w:rFonts w:ascii="Arial" w:eastAsia="Adobe Heiti Std R" w:hAnsi="Arial" w:cs="Arial"/>
        <w:color w:val="auto"/>
        <w:sz w:val="22"/>
        <w:szCs w:val="22"/>
      </w:rPr>
    </w:pPr>
    <w:r>
      <w:rPr>
        <w:rFonts w:ascii="Arial" w:eastAsia="Adobe Heiti Std R" w:hAnsi="Arial" w:cs="Arial"/>
        <w:b/>
        <w:bCs/>
        <w:color w:val="auto"/>
        <w:sz w:val="22"/>
        <w:szCs w:val="22"/>
      </w:rPr>
      <w:t>ASI Coding Exercise</w:t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hAnsi="Arial" w:cs="Arial"/>
        <w:color w:val="auto"/>
        <w:sz w:val="22"/>
        <w:szCs w:val="22"/>
      </w:rPr>
      <w:tab/>
    </w:r>
    <w:r w:rsidR="00F84B70">
      <w:rPr>
        <w:rFonts w:ascii="Arial" w:hAnsi="Arial" w:cs="Arial"/>
        <w:color w:val="auto"/>
        <w:sz w:val="22"/>
        <w:szCs w:val="22"/>
      </w:rPr>
      <w:tab/>
    </w:r>
    <w:r w:rsidR="00F84B70">
      <w:rPr>
        <w:rFonts w:ascii="Arial" w:hAnsi="Arial" w:cs="Arial"/>
        <w:color w:val="auto"/>
        <w:sz w:val="22"/>
        <w:szCs w:val="22"/>
      </w:rPr>
      <w:tab/>
    </w:r>
    <w:r>
      <w:rPr>
        <w:rFonts w:ascii="Arial" w:hAnsi="Arial" w:cs="Arial"/>
        <w:color w:val="auto"/>
        <w:sz w:val="22"/>
        <w:szCs w:val="22"/>
      </w:rPr>
      <w:tab/>
    </w:r>
    <w:r>
      <w:rPr>
        <w:rFonts w:ascii="Arial" w:hAnsi="Arial" w:cs="Arial"/>
        <w:color w:val="auto"/>
        <w:sz w:val="22"/>
        <w:szCs w:val="22"/>
      </w:rPr>
      <w:tab/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t xml:space="preserve">Page </w: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begin"/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instrText xml:space="preserve"> PAGE </w:instrTex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separate"/>
    </w:r>
    <w:r w:rsidR="0000501E">
      <w:rPr>
        <w:rFonts w:ascii="Arial" w:eastAsia="Adobe Heiti Std R" w:hAnsi="Arial" w:cs="Arial"/>
        <w:noProof/>
        <w:color w:val="auto"/>
        <w:sz w:val="22"/>
        <w:szCs w:val="22"/>
      </w:rPr>
      <w:t>1</w: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end"/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t xml:space="preserve"> of </w: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begin"/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instrText xml:space="preserve"> NUMPAGES  </w:instrTex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separate"/>
    </w:r>
    <w:r w:rsidR="0000501E">
      <w:rPr>
        <w:rFonts w:ascii="Arial" w:eastAsia="Adobe Heiti Std R" w:hAnsi="Arial" w:cs="Arial"/>
        <w:noProof/>
        <w:color w:val="auto"/>
        <w:sz w:val="22"/>
        <w:szCs w:val="22"/>
      </w:rPr>
      <w:t>1</w:t>
    </w:r>
    <w:r w:rsidR="008C1C46" w:rsidRPr="00F84B70">
      <w:rPr>
        <w:rFonts w:ascii="Arial" w:eastAsia="Adobe Heiti Std R" w:hAnsi="Arial" w:cs="Arial"/>
        <w:color w:val="auto"/>
        <w:sz w:val="22"/>
        <w:szCs w:val="22"/>
      </w:rPr>
      <w:fldChar w:fldCharType="end"/>
    </w:r>
  </w:p>
  <w:p w14:paraId="103A1423" w14:textId="20393F14" w:rsidR="00E65F25" w:rsidRDefault="00DC68CD" w:rsidP="00527C8C">
    <w:r>
      <w:rPr>
        <w:noProof/>
        <w:lang w:bidi="x-non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797525" wp14:editId="7967DA93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858000" cy="0"/>
              <wp:effectExtent l="9525" t="10795" r="9525" b="8255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DF692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C7153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" strokecolor="#df6928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0207"/>
    <w:multiLevelType w:val="hybridMultilevel"/>
    <w:tmpl w:val="BB36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D06"/>
    <w:multiLevelType w:val="hybridMultilevel"/>
    <w:tmpl w:val="FEE4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36,#df692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7D"/>
    <w:rsid w:val="00004D4B"/>
    <w:rsid w:val="0000501E"/>
    <w:rsid w:val="00022AB3"/>
    <w:rsid w:val="00072E90"/>
    <w:rsid w:val="000A213E"/>
    <w:rsid w:val="000B7290"/>
    <w:rsid w:val="000C2513"/>
    <w:rsid w:val="000D654C"/>
    <w:rsid w:val="000E06CD"/>
    <w:rsid w:val="000F6407"/>
    <w:rsid w:val="0010606F"/>
    <w:rsid w:val="00124086"/>
    <w:rsid w:val="00130553"/>
    <w:rsid w:val="00130633"/>
    <w:rsid w:val="0015557F"/>
    <w:rsid w:val="00155972"/>
    <w:rsid w:val="001644A7"/>
    <w:rsid w:val="00185E9B"/>
    <w:rsid w:val="00196C8C"/>
    <w:rsid w:val="00197262"/>
    <w:rsid w:val="001C1792"/>
    <w:rsid w:val="001F48B3"/>
    <w:rsid w:val="00202397"/>
    <w:rsid w:val="002063E1"/>
    <w:rsid w:val="00213266"/>
    <w:rsid w:val="002507C4"/>
    <w:rsid w:val="0026092E"/>
    <w:rsid w:val="0026209C"/>
    <w:rsid w:val="00277B93"/>
    <w:rsid w:val="0028317A"/>
    <w:rsid w:val="002B3786"/>
    <w:rsid w:val="003348F8"/>
    <w:rsid w:val="00336E5B"/>
    <w:rsid w:val="00336FE8"/>
    <w:rsid w:val="00350933"/>
    <w:rsid w:val="00372A5C"/>
    <w:rsid w:val="003811E9"/>
    <w:rsid w:val="003A1C08"/>
    <w:rsid w:val="003A606D"/>
    <w:rsid w:val="003A716D"/>
    <w:rsid w:val="003D49DB"/>
    <w:rsid w:val="003E0A1D"/>
    <w:rsid w:val="003E410F"/>
    <w:rsid w:val="003E4EC3"/>
    <w:rsid w:val="003E5193"/>
    <w:rsid w:val="003E5FB6"/>
    <w:rsid w:val="003E7AB3"/>
    <w:rsid w:val="003F2EFE"/>
    <w:rsid w:val="003F716E"/>
    <w:rsid w:val="0041378A"/>
    <w:rsid w:val="00413F7D"/>
    <w:rsid w:val="00416EF3"/>
    <w:rsid w:val="0042672D"/>
    <w:rsid w:val="004379E4"/>
    <w:rsid w:val="00442DD5"/>
    <w:rsid w:val="004520DC"/>
    <w:rsid w:val="00462926"/>
    <w:rsid w:val="00466302"/>
    <w:rsid w:val="004842AA"/>
    <w:rsid w:val="0048547D"/>
    <w:rsid w:val="00491EAC"/>
    <w:rsid w:val="004B0071"/>
    <w:rsid w:val="004B4F0D"/>
    <w:rsid w:val="004B6556"/>
    <w:rsid w:val="004C7231"/>
    <w:rsid w:val="004D152B"/>
    <w:rsid w:val="004D69AD"/>
    <w:rsid w:val="005020A6"/>
    <w:rsid w:val="005076B8"/>
    <w:rsid w:val="00511215"/>
    <w:rsid w:val="00517D48"/>
    <w:rsid w:val="00520582"/>
    <w:rsid w:val="00527C8C"/>
    <w:rsid w:val="00554C93"/>
    <w:rsid w:val="0056342F"/>
    <w:rsid w:val="005E10F4"/>
    <w:rsid w:val="005E28E4"/>
    <w:rsid w:val="005F66AE"/>
    <w:rsid w:val="00604A43"/>
    <w:rsid w:val="00605700"/>
    <w:rsid w:val="00624EE4"/>
    <w:rsid w:val="00632271"/>
    <w:rsid w:val="00641346"/>
    <w:rsid w:val="0065754D"/>
    <w:rsid w:val="00660C52"/>
    <w:rsid w:val="006617B5"/>
    <w:rsid w:val="00662984"/>
    <w:rsid w:val="00671AC2"/>
    <w:rsid w:val="00671D4C"/>
    <w:rsid w:val="00680F2B"/>
    <w:rsid w:val="00687E9C"/>
    <w:rsid w:val="00694894"/>
    <w:rsid w:val="006A6D8B"/>
    <w:rsid w:val="006C0255"/>
    <w:rsid w:val="006E1A38"/>
    <w:rsid w:val="006E46F6"/>
    <w:rsid w:val="0070742A"/>
    <w:rsid w:val="00711855"/>
    <w:rsid w:val="00727C97"/>
    <w:rsid w:val="00741043"/>
    <w:rsid w:val="00773B43"/>
    <w:rsid w:val="00781A72"/>
    <w:rsid w:val="00791909"/>
    <w:rsid w:val="007A7FA4"/>
    <w:rsid w:val="007F269B"/>
    <w:rsid w:val="007F28BA"/>
    <w:rsid w:val="0081533B"/>
    <w:rsid w:val="00822A36"/>
    <w:rsid w:val="008563E9"/>
    <w:rsid w:val="00856513"/>
    <w:rsid w:val="00860786"/>
    <w:rsid w:val="00870158"/>
    <w:rsid w:val="008806A2"/>
    <w:rsid w:val="00897573"/>
    <w:rsid w:val="008A4850"/>
    <w:rsid w:val="008A765D"/>
    <w:rsid w:val="008C1C46"/>
    <w:rsid w:val="008C423B"/>
    <w:rsid w:val="008C51A3"/>
    <w:rsid w:val="008C53AC"/>
    <w:rsid w:val="008F1A7A"/>
    <w:rsid w:val="009053C5"/>
    <w:rsid w:val="00920E3C"/>
    <w:rsid w:val="00932FBE"/>
    <w:rsid w:val="00970E8C"/>
    <w:rsid w:val="0098488B"/>
    <w:rsid w:val="00995691"/>
    <w:rsid w:val="009A3D6B"/>
    <w:rsid w:val="009A482B"/>
    <w:rsid w:val="009B0D20"/>
    <w:rsid w:val="009B295D"/>
    <w:rsid w:val="00A17AE9"/>
    <w:rsid w:val="00A2578D"/>
    <w:rsid w:val="00A3509F"/>
    <w:rsid w:val="00A42286"/>
    <w:rsid w:val="00AE19B4"/>
    <w:rsid w:val="00AE3C65"/>
    <w:rsid w:val="00B0146A"/>
    <w:rsid w:val="00B05255"/>
    <w:rsid w:val="00B30282"/>
    <w:rsid w:val="00B36D78"/>
    <w:rsid w:val="00B47696"/>
    <w:rsid w:val="00B47969"/>
    <w:rsid w:val="00B74296"/>
    <w:rsid w:val="00B83A82"/>
    <w:rsid w:val="00B91A07"/>
    <w:rsid w:val="00B93F04"/>
    <w:rsid w:val="00BB7DD4"/>
    <w:rsid w:val="00BD02B5"/>
    <w:rsid w:val="00BD036B"/>
    <w:rsid w:val="00BE1156"/>
    <w:rsid w:val="00C11C54"/>
    <w:rsid w:val="00C33747"/>
    <w:rsid w:val="00C36E84"/>
    <w:rsid w:val="00C41CB7"/>
    <w:rsid w:val="00C51350"/>
    <w:rsid w:val="00C54F1C"/>
    <w:rsid w:val="00C763FB"/>
    <w:rsid w:val="00C932F8"/>
    <w:rsid w:val="00C93CA5"/>
    <w:rsid w:val="00C94EFE"/>
    <w:rsid w:val="00CC049C"/>
    <w:rsid w:val="00CE507A"/>
    <w:rsid w:val="00D01D4F"/>
    <w:rsid w:val="00D1322C"/>
    <w:rsid w:val="00D17B7A"/>
    <w:rsid w:val="00D31C24"/>
    <w:rsid w:val="00D42D3A"/>
    <w:rsid w:val="00D8098C"/>
    <w:rsid w:val="00D824C4"/>
    <w:rsid w:val="00D903E4"/>
    <w:rsid w:val="00D92B9C"/>
    <w:rsid w:val="00DA4284"/>
    <w:rsid w:val="00DA5EC0"/>
    <w:rsid w:val="00DA657B"/>
    <w:rsid w:val="00DB6415"/>
    <w:rsid w:val="00DC1500"/>
    <w:rsid w:val="00DC68CD"/>
    <w:rsid w:val="00DE3402"/>
    <w:rsid w:val="00DF0BD6"/>
    <w:rsid w:val="00DF697B"/>
    <w:rsid w:val="00E12E87"/>
    <w:rsid w:val="00E17AD3"/>
    <w:rsid w:val="00E2664D"/>
    <w:rsid w:val="00E26BEB"/>
    <w:rsid w:val="00E65F25"/>
    <w:rsid w:val="00E75DB8"/>
    <w:rsid w:val="00E96F43"/>
    <w:rsid w:val="00EC62A1"/>
    <w:rsid w:val="00EC73E0"/>
    <w:rsid w:val="00ED483B"/>
    <w:rsid w:val="00ED739F"/>
    <w:rsid w:val="00EE7989"/>
    <w:rsid w:val="00EE7BCD"/>
    <w:rsid w:val="00F03FBB"/>
    <w:rsid w:val="00F5127E"/>
    <w:rsid w:val="00F553CB"/>
    <w:rsid w:val="00F63BA8"/>
    <w:rsid w:val="00F74F9E"/>
    <w:rsid w:val="00F84B70"/>
    <w:rsid w:val="00F95AE1"/>
    <w:rsid w:val="00FB7D74"/>
    <w:rsid w:val="00FD7040"/>
    <w:rsid w:val="00FE23FE"/>
    <w:rsid w:val="00F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6,#df6928"/>
    </o:shapedefaults>
    <o:shapelayout v:ext="edit">
      <o:idmap v:ext="edit" data="1"/>
    </o:shapelayout>
  </w:shapeDefaults>
  <w:decimalSymbol w:val="."/>
  <w:listSeparator w:val=","/>
  <w14:docId w14:val="5225D6F2"/>
  <w15:chartTrackingRefBased/>
  <w15:docId w15:val="{8CB33B4A-031A-4988-B4C1-F16B1CE9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EmailStyle17">
    <w:name w:val="EmailStyle17"/>
    <w:semiHidden/>
    <w:rsid w:val="00D31C24"/>
    <w:rPr>
      <w:rFonts w:ascii="Arial" w:hAnsi="Arial" w:cs="Arial"/>
      <w:color w:val="auto"/>
      <w:sz w:val="20"/>
      <w:szCs w:val="20"/>
    </w:rPr>
  </w:style>
  <w:style w:type="character" w:styleId="Emphasis">
    <w:name w:val="Emphasis"/>
    <w:qFormat/>
    <w:rsid w:val="00D31C24"/>
    <w:rPr>
      <w:i/>
      <w:iCs/>
    </w:rPr>
  </w:style>
  <w:style w:type="table" w:styleId="TableGrid">
    <w:name w:val="Table Grid"/>
    <w:basedOn w:val="TableNormal"/>
    <w:rsid w:val="006948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5F6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F66AE"/>
    <w:rPr>
      <w:rFonts w:ascii="Segoe UI" w:hAnsi="Segoe UI" w:cs="Segoe UI"/>
      <w:color w:val="000000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6E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awyer\LOCALS~1\Temp\TCD45.tmp\Financial%20service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Financial services letterhead.dot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Month 2007</vt:lpstr>
    </vt:vector>
  </TitlesOfParts>
  <Company>StockLayouts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Month 2007</dc:title>
  <dc:subject/>
  <dc:creator>Carl T. Sawyer</dc:creator>
  <cp:keywords/>
  <cp:lastModifiedBy>Anthony Harris</cp:lastModifiedBy>
  <cp:revision>3</cp:revision>
  <cp:lastPrinted>2017-10-23T18:10:00Z</cp:lastPrinted>
  <dcterms:created xsi:type="dcterms:W3CDTF">2019-04-17T19:22:00Z</dcterms:created>
  <dcterms:modified xsi:type="dcterms:W3CDTF">2019-04-17T19:25:00Z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TC100908431033</vt:lpwstr>
  </property>
  <property fmtid="{D5CDD505-2E9C-101B-9397-08002B2CF9AE}" pid="3" name="_NewReviewCycle">
    <vt:lpwstr/>
  </property>
</Properties>
</file>